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4" w:displacedByCustomXml="next"/>
    <w:bookmarkStart w:id="1" w:name="OLE_LINK3" w:displacedByCustomXml="next"/>
    <w:bookmarkStart w:id="2" w:name="OLE_LINK2" w:displacedByCustomXml="next"/>
    <w:bookmarkStart w:id="3" w:name="OLE_LINK1" w:displacedByCustomXml="next"/>
    <w:sdt>
      <w:sdtPr>
        <w:rPr>
          <w:rFonts w:ascii="Cambria" w:hAnsi="Cambria"/>
          <w:sz w:val="24"/>
          <w:szCs w:val="24"/>
        </w:rPr>
        <w:alias w:val="Your Name"/>
        <w:tag w:val=""/>
        <w:id w:val="1246310863"/>
        <w:placeholder>
          <w:docPart w:val="FF497DEB84861147B8860044A0BE259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370EDC2" w14:textId="6C347728" w:rsidR="00E1795D" w:rsidRPr="00562772" w:rsidRDefault="00A32914" w:rsidP="004956E6">
          <w:pPr>
            <w:pStyle w:val="Title"/>
            <w:outlineLvl w:val="0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t>Saurabh Khemka</w:t>
          </w:r>
        </w:p>
      </w:sdtContent>
    </w:sdt>
    <w:p w14:paraId="4334EAEF" w14:textId="0396F3DD" w:rsidR="00562772" w:rsidRDefault="00024955" w:rsidP="00562772">
      <w:pPr>
        <w:rPr>
          <w:rFonts w:ascii="Cambria" w:hAnsi="Cambria"/>
          <w:sz w:val="24"/>
          <w:szCs w:val="24"/>
        </w:rPr>
      </w:pPr>
      <w:sdt>
        <w:sdtPr>
          <w:rPr>
            <w:rFonts w:ascii="Cambria" w:hAnsi="Cambria"/>
            <w:sz w:val="24"/>
            <w:szCs w:val="24"/>
          </w:rPr>
          <w:alias w:val="Address"/>
          <w:tag w:val=""/>
          <w:id w:val="-593780209"/>
          <w:placeholder>
            <w:docPart w:val="91B9F8E74B2A4D44916EADC474EE2E1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proofErr w:type="spellStart"/>
          <w:r w:rsidR="00562772">
            <w:rPr>
              <w:rFonts w:ascii="Cambria" w:hAnsi="Cambria"/>
              <w:sz w:val="24"/>
              <w:szCs w:val="24"/>
            </w:rPr>
            <w:t>Brüggliäcker</w:t>
          </w:r>
          <w:proofErr w:type="spellEnd"/>
          <w:r w:rsidR="00562772">
            <w:rPr>
              <w:rFonts w:ascii="Cambria" w:hAnsi="Cambria"/>
              <w:sz w:val="24"/>
              <w:szCs w:val="24"/>
            </w:rPr>
            <w:t xml:space="preserve"> 25, 8050 – Zürich, Switzerland</w:t>
          </w:r>
        </w:sdtContent>
      </w:sdt>
      <w:r w:rsidR="002C51E4" w:rsidRPr="00562772">
        <w:rPr>
          <w:rFonts w:ascii="Cambria" w:hAnsi="Cambria"/>
          <w:sz w:val="24"/>
          <w:szCs w:val="24"/>
        </w:rPr>
        <w:t> | </w:t>
      </w:r>
      <w:sdt>
        <w:sdtPr>
          <w:rPr>
            <w:rFonts w:ascii="Cambria" w:hAnsi="Cambria"/>
            <w:sz w:val="24"/>
            <w:szCs w:val="24"/>
          </w:rPr>
          <w:alias w:val="Telephone"/>
          <w:tag w:val=""/>
          <w:id w:val="-1416317146"/>
          <w:placeholder>
            <w:docPart w:val="42EBA6AB6BFD514DA0EEF80BA506F3F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62772">
            <w:rPr>
              <w:rFonts w:ascii="Cambria" w:hAnsi="Cambria"/>
              <w:sz w:val="24"/>
              <w:szCs w:val="24"/>
            </w:rPr>
            <w:t>0041 788 358 765</w:t>
          </w:r>
        </w:sdtContent>
      </w:sdt>
      <w:r w:rsidR="002C51E4" w:rsidRPr="00562772">
        <w:rPr>
          <w:rFonts w:ascii="Cambria" w:hAnsi="Cambria"/>
          <w:sz w:val="24"/>
          <w:szCs w:val="24"/>
        </w:rPr>
        <w:t> | </w:t>
      </w:r>
      <w:sdt>
        <w:sdtPr>
          <w:rPr>
            <w:rFonts w:ascii="Cambria" w:hAnsi="Cambria"/>
            <w:sz w:val="24"/>
            <w:szCs w:val="24"/>
          </w:rPr>
          <w:alias w:val="Email"/>
          <w:tag w:val=""/>
          <w:id w:val="-391963670"/>
          <w:placeholder>
            <w:docPart w:val="EFB27090585BA84285FBC796D1C0E6C1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562772">
            <w:rPr>
              <w:rFonts w:ascii="Cambria" w:hAnsi="Cambria"/>
              <w:sz w:val="24"/>
              <w:szCs w:val="24"/>
            </w:rPr>
            <w:t>saurabh.khemka@uzh.ch</w:t>
          </w:r>
        </w:sdtContent>
      </w:sdt>
    </w:p>
    <w:p w14:paraId="6025B5E1" w14:textId="77777777" w:rsidR="00562772" w:rsidRDefault="00562772" w:rsidP="00562772">
      <w:pPr>
        <w:pStyle w:val="Date"/>
        <w:rPr>
          <w:rFonts w:ascii="Cambria" w:hAnsi="Cambria"/>
          <w:sz w:val="24"/>
          <w:szCs w:val="24"/>
        </w:rPr>
      </w:pPr>
    </w:p>
    <w:p w14:paraId="31369FC5" w14:textId="31346C8B" w:rsidR="00E1795D" w:rsidRPr="00F2594A" w:rsidRDefault="00562772" w:rsidP="00562772">
      <w:pPr>
        <w:pStyle w:val="Date"/>
        <w:rPr>
          <w:rFonts w:ascii="Cambria" w:hAnsi="Cambria"/>
          <w:color w:val="000000" w:themeColor="text1"/>
          <w:sz w:val="24"/>
          <w:szCs w:val="24"/>
        </w:rPr>
      </w:pPr>
      <w:r w:rsidRPr="00F2594A">
        <w:rPr>
          <w:rFonts w:ascii="Cambria" w:hAnsi="Cambria"/>
          <w:color w:val="000000" w:themeColor="text1"/>
          <w:sz w:val="24"/>
          <w:szCs w:val="24"/>
        </w:rPr>
        <w:t>Dear HR Manager</w:t>
      </w:r>
      <w:r w:rsidR="00EA4E74" w:rsidRPr="00F2594A">
        <w:rPr>
          <w:rFonts w:ascii="Cambria" w:hAnsi="Cambria"/>
          <w:color w:val="000000" w:themeColor="text1"/>
          <w:sz w:val="24"/>
          <w:szCs w:val="24"/>
        </w:rPr>
        <w:t>,</w:t>
      </w:r>
    </w:p>
    <w:p w14:paraId="179C0B7B" w14:textId="7FFE25D1" w:rsidR="006A3A22" w:rsidRPr="00F2594A" w:rsidRDefault="006A3A22">
      <w:pPr>
        <w:rPr>
          <w:rFonts w:ascii="Cambria" w:hAnsi="Cambria"/>
          <w:color w:val="000000" w:themeColor="text1"/>
          <w:sz w:val="24"/>
          <w:szCs w:val="24"/>
        </w:rPr>
      </w:pPr>
      <w:r w:rsidRPr="00F2594A">
        <w:rPr>
          <w:rFonts w:ascii="Cambria" w:hAnsi="Cambria"/>
          <w:color w:val="000000" w:themeColor="text1"/>
          <w:sz w:val="24"/>
          <w:szCs w:val="24"/>
        </w:rPr>
        <w:t>I am writing</w:t>
      </w:r>
      <w:r w:rsidR="00DF37DE">
        <w:rPr>
          <w:rFonts w:ascii="Cambria" w:hAnsi="Cambria"/>
          <w:color w:val="000000" w:themeColor="text1"/>
          <w:sz w:val="24"/>
          <w:szCs w:val="24"/>
        </w:rPr>
        <w:t xml:space="preserve"> to</w:t>
      </w:r>
      <w:bookmarkStart w:id="4" w:name="_GoBack"/>
      <w:bookmarkEnd w:id="4"/>
      <w:r w:rsidRPr="00F2594A">
        <w:rPr>
          <w:rFonts w:ascii="Cambria" w:hAnsi="Cambria"/>
          <w:color w:val="000000" w:themeColor="text1"/>
          <w:sz w:val="24"/>
          <w:szCs w:val="24"/>
        </w:rPr>
        <w:t xml:space="preserve"> you to express my interest i</w:t>
      </w:r>
      <w:r w:rsidR="00220CF7" w:rsidRPr="00F2594A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4956E6" w:rsidRPr="00F2594A">
        <w:rPr>
          <w:rFonts w:ascii="Cambria" w:hAnsi="Cambria"/>
          <w:color w:val="000000" w:themeColor="text1"/>
          <w:sz w:val="24"/>
          <w:szCs w:val="24"/>
        </w:rPr>
        <w:t>Data Scientist</w:t>
      </w:r>
      <w:r w:rsidR="000E7C73" w:rsidRPr="00F2594A">
        <w:rPr>
          <w:rFonts w:ascii="Cambria" w:hAnsi="Cambria"/>
          <w:color w:val="000000" w:themeColor="text1"/>
          <w:sz w:val="24"/>
          <w:szCs w:val="24"/>
        </w:rPr>
        <w:t xml:space="preserve"> role at </w:t>
      </w:r>
      <w:proofErr w:type="spellStart"/>
      <w:r w:rsidR="00DF37DE">
        <w:rPr>
          <w:rFonts w:ascii="Cambria" w:hAnsi="Cambria"/>
          <w:color w:val="000000" w:themeColor="text1"/>
          <w:sz w:val="24"/>
          <w:szCs w:val="24"/>
        </w:rPr>
        <w:t>SwissRe</w:t>
      </w:r>
      <w:proofErr w:type="spellEnd"/>
      <w:r w:rsidRPr="00F2594A">
        <w:rPr>
          <w:rFonts w:ascii="Cambria" w:hAnsi="Cambria"/>
          <w:color w:val="000000" w:themeColor="text1"/>
          <w:sz w:val="24"/>
          <w:szCs w:val="24"/>
        </w:rPr>
        <w:t xml:space="preserve">, which was advertised on </w:t>
      </w:r>
      <w:r w:rsidR="00E9639B" w:rsidRPr="00F2594A">
        <w:rPr>
          <w:rFonts w:ascii="Cambria" w:hAnsi="Cambria"/>
          <w:color w:val="000000" w:themeColor="text1"/>
          <w:sz w:val="24"/>
          <w:szCs w:val="24"/>
        </w:rPr>
        <w:t>LinkedIn</w:t>
      </w:r>
      <w:r w:rsidRPr="00F2594A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="005D2FEF" w:rsidRPr="00F2594A">
        <w:rPr>
          <w:rFonts w:ascii="Cambria" w:hAnsi="Cambria"/>
          <w:color w:val="000000" w:themeColor="text1"/>
          <w:sz w:val="24"/>
          <w:szCs w:val="24"/>
        </w:rPr>
        <w:t>I am confident that my analytical skills and expertise in machine learning makes me suitable candidate for this role</w:t>
      </w:r>
      <w:r w:rsidR="00E1048C" w:rsidRPr="00F2594A">
        <w:rPr>
          <w:rFonts w:ascii="Cambria" w:hAnsi="Cambria"/>
          <w:color w:val="000000" w:themeColor="text1"/>
          <w:sz w:val="24"/>
          <w:szCs w:val="24"/>
        </w:rPr>
        <w:t>.</w:t>
      </w:r>
    </w:p>
    <w:p w14:paraId="083FC5FE" w14:textId="63445B28" w:rsidR="00741548" w:rsidRPr="00F2594A" w:rsidRDefault="00E1048C" w:rsidP="00634F4A">
      <w:pPr>
        <w:rPr>
          <w:rFonts w:ascii="Cambria" w:hAnsi="Cambria" w:cs="Times"/>
          <w:color w:val="000000" w:themeColor="text1"/>
          <w:sz w:val="24"/>
          <w:szCs w:val="24"/>
        </w:rPr>
      </w:pPr>
      <w:r w:rsidRPr="00F2594A">
        <w:rPr>
          <w:rFonts w:ascii="Cambria" w:hAnsi="Cambria"/>
          <w:color w:val="000000" w:themeColor="text1"/>
          <w:sz w:val="24"/>
          <w:szCs w:val="24"/>
        </w:rPr>
        <w:t xml:space="preserve">Currently, I am pursuing my doctorate in computational neuroscience at University of Zurich, Switzerland. During my doctorate, </w:t>
      </w:r>
      <w:r w:rsidR="006B6308" w:rsidRPr="00F2594A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="00E9639B" w:rsidRPr="00F2594A">
        <w:rPr>
          <w:rFonts w:ascii="Cambria" w:hAnsi="Cambria"/>
          <w:color w:val="000000" w:themeColor="text1"/>
          <w:sz w:val="24"/>
          <w:szCs w:val="24"/>
        </w:rPr>
        <w:t>measured brain</w:t>
      </w:r>
      <w:r w:rsidR="002E474E" w:rsidRPr="00F2594A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E9639B" w:rsidRPr="00F2594A">
        <w:rPr>
          <w:rFonts w:ascii="Cambria" w:hAnsi="Cambria"/>
          <w:color w:val="000000" w:themeColor="text1"/>
          <w:sz w:val="24"/>
          <w:szCs w:val="24"/>
        </w:rPr>
        <w:t>signals</w:t>
      </w:r>
      <w:r w:rsidR="002E474E" w:rsidRPr="00F2594A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E9639B" w:rsidRPr="00F2594A">
        <w:rPr>
          <w:rFonts w:ascii="Cambria" w:hAnsi="Cambria"/>
          <w:color w:val="000000" w:themeColor="text1"/>
          <w:sz w:val="24"/>
          <w:szCs w:val="24"/>
        </w:rPr>
        <w:t xml:space="preserve">using fMRI and MEG to model </w:t>
      </w:r>
      <w:r w:rsidR="002E474E" w:rsidRPr="00F2594A">
        <w:rPr>
          <w:rFonts w:ascii="Cambria" w:hAnsi="Cambria"/>
          <w:color w:val="000000" w:themeColor="text1"/>
          <w:sz w:val="24"/>
          <w:szCs w:val="24"/>
        </w:rPr>
        <w:t xml:space="preserve">human risk behavior. </w:t>
      </w:r>
      <w:r w:rsidR="00634F4A" w:rsidRPr="00F2594A">
        <w:rPr>
          <w:rFonts w:ascii="Cambria" w:hAnsi="Cambria"/>
          <w:color w:val="000000" w:themeColor="text1"/>
          <w:sz w:val="24"/>
          <w:szCs w:val="24"/>
        </w:rPr>
        <w:t>While c</w:t>
      </w:r>
      <w:r w:rsidR="002E474E" w:rsidRPr="00F2594A">
        <w:rPr>
          <w:rFonts w:ascii="Cambria" w:hAnsi="Cambria"/>
          <w:color w:val="000000" w:themeColor="text1"/>
          <w:sz w:val="24"/>
          <w:szCs w:val="24"/>
        </w:rPr>
        <w:t xml:space="preserve">hallenges in </w:t>
      </w:r>
      <w:r w:rsidR="00634F4A" w:rsidRPr="00F2594A">
        <w:rPr>
          <w:rFonts w:ascii="Cambria" w:hAnsi="Cambria"/>
          <w:color w:val="000000" w:themeColor="text1"/>
          <w:sz w:val="24"/>
          <w:szCs w:val="24"/>
        </w:rPr>
        <w:t xml:space="preserve">interpreting and analyzing </w:t>
      </w:r>
      <w:r w:rsidR="002E474E" w:rsidRPr="00F2594A">
        <w:rPr>
          <w:rFonts w:ascii="Cambria" w:hAnsi="Cambria"/>
          <w:color w:val="000000" w:themeColor="text1"/>
          <w:sz w:val="24"/>
          <w:szCs w:val="24"/>
        </w:rPr>
        <w:t xml:space="preserve">high dimensional dataset expanded my knowledge </w:t>
      </w:r>
      <w:r w:rsidR="00634F4A" w:rsidRPr="00F2594A">
        <w:rPr>
          <w:rFonts w:ascii="Cambria" w:hAnsi="Cambria"/>
          <w:color w:val="000000" w:themeColor="text1"/>
          <w:sz w:val="24"/>
          <w:szCs w:val="24"/>
        </w:rPr>
        <w:t xml:space="preserve">in statistics and machine learning, managing and collecting large dataset improved my organizational skills. </w:t>
      </w:r>
      <w:r w:rsidR="006B6308" w:rsidRPr="00F2594A">
        <w:rPr>
          <w:rFonts w:ascii="Cambria" w:hAnsi="Cambria" w:cs="Times"/>
          <w:color w:val="000000" w:themeColor="text1"/>
          <w:sz w:val="24"/>
          <w:szCs w:val="24"/>
        </w:rPr>
        <w:t xml:space="preserve">I also designed an experiment to capture sudden eye-blinks using </w:t>
      </w:r>
      <w:r w:rsidR="00634F4A" w:rsidRPr="00F2594A">
        <w:rPr>
          <w:rFonts w:ascii="Cambria" w:hAnsi="Cambria" w:cs="Times"/>
          <w:color w:val="000000" w:themeColor="text1"/>
          <w:sz w:val="24"/>
          <w:szCs w:val="24"/>
        </w:rPr>
        <w:t xml:space="preserve">EMG and quantified </w:t>
      </w:r>
      <w:r w:rsidR="00E9639B" w:rsidRPr="00F2594A">
        <w:rPr>
          <w:rFonts w:ascii="Cambria" w:hAnsi="Cambria" w:cs="Times"/>
          <w:color w:val="000000" w:themeColor="text1"/>
          <w:sz w:val="24"/>
          <w:szCs w:val="24"/>
        </w:rPr>
        <w:t xml:space="preserve">the responses </w:t>
      </w:r>
      <w:r w:rsidR="00634F4A" w:rsidRPr="00F2594A">
        <w:rPr>
          <w:rFonts w:ascii="Cambria" w:hAnsi="Cambria" w:cs="Times"/>
          <w:color w:val="000000" w:themeColor="text1"/>
          <w:sz w:val="24"/>
          <w:szCs w:val="24"/>
        </w:rPr>
        <w:t>using mathematical modelling in Matlab</w:t>
      </w:r>
      <w:r w:rsidR="00364168" w:rsidRPr="00F2594A">
        <w:rPr>
          <w:rFonts w:ascii="Cambria" w:hAnsi="Cambria" w:cs="Times"/>
          <w:color w:val="000000" w:themeColor="text1"/>
          <w:sz w:val="24"/>
          <w:szCs w:val="24"/>
        </w:rPr>
        <w:t xml:space="preserve"> and R</w:t>
      </w:r>
      <w:r w:rsidR="00634F4A" w:rsidRPr="00F2594A">
        <w:rPr>
          <w:rFonts w:ascii="Cambria" w:hAnsi="Cambria" w:cs="Times"/>
          <w:color w:val="000000" w:themeColor="text1"/>
          <w:sz w:val="24"/>
          <w:szCs w:val="24"/>
        </w:rPr>
        <w:t>.</w:t>
      </w:r>
      <w:r w:rsidR="00E9639B" w:rsidRPr="00F2594A">
        <w:rPr>
          <w:rFonts w:ascii="Cambria" w:hAnsi="Cambria" w:cs="Times"/>
          <w:color w:val="000000" w:themeColor="text1"/>
          <w:sz w:val="24"/>
          <w:szCs w:val="24"/>
        </w:rPr>
        <w:t xml:space="preserve"> </w:t>
      </w:r>
      <w:r w:rsidR="004D632F" w:rsidRPr="00F2594A">
        <w:rPr>
          <w:rFonts w:ascii="Cambria" w:hAnsi="Cambria" w:cs="Times"/>
          <w:color w:val="000000" w:themeColor="text1"/>
          <w:sz w:val="24"/>
          <w:szCs w:val="24"/>
        </w:rPr>
        <w:t xml:space="preserve">My </w:t>
      </w:r>
      <w:r w:rsidR="00E9639B" w:rsidRPr="00F2594A">
        <w:rPr>
          <w:rFonts w:ascii="Cambria" w:hAnsi="Cambria" w:cs="Times"/>
          <w:color w:val="000000" w:themeColor="text1"/>
          <w:sz w:val="24"/>
          <w:szCs w:val="24"/>
        </w:rPr>
        <w:t>participation in several</w:t>
      </w:r>
      <w:r w:rsidR="004D632F" w:rsidRPr="00F2594A">
        <w:rPr>
          <w:rFonts w:ascii="Cambria" w:hAnsi="Cambria" w:cs="Times"/>
          <w:color w:val="000000" w:themeColor="text1"/>
          <w:sz w:val="24"/>
          <w:szCs w:val="24"/>
        </w:rPr>
        <w:t xml:space="preserve"> international conferences </w:t>
      </w:r>
      <w:r w:rsidR="00E9639B" w:rsidRPr="00F2594A">
        <w:rPr>
          <w:rFonts w:ascii="Cambria" w:hAnsi="Cambria" w:cs="Times"/>
          <w:color w:val="000000" w:themeColor="text1"/>
          <w:sz w:val="24"/>
          <w:szCs w:val="24"/>
        </w:rPr>
        <w:t xml:space="preserve">further </w:t>
      </w:r>
      <w:r w:rsidR="004D632F" w:rsidRPr="00F2594A">
        <w:rPr>
          <w:rFonts w:ascii="Cambria" w:hAnsi="Cambria" w:cs="Times"/>
          <w:color w:val="000000" w:themeColor="text1"/>
          <w:sz w:val="24"/>
          <w:szCs w:val="24"/>
        </w:rPr>
        <w:t xml:space="preserve">refined my skills in articulating and presenting technical details in concise manner. </w:t>
      </w:r>
    </w:p>
    <w:p w14:paraId="3CC338E8" w14:textId="7D537544" w:rsidR="00F077D5" w:rsidRPr="00F2594A" w:rsidRDefault="00364168" w:rsidP="00634F4A">
      <w:pPr>
        <w:rPr>
          <w:rFonts w:ascii="Cambria" w:hAnsi="Cambria" w:cs="Times"/>
          <w:color w:val="000000" w:themeColor="text1"/>
          <w:sz w:val="24"/>
          <w:szCs w:val="24"/>
        </w:rPr>
      </w:pPr>
      <w:r w:rsidRPr="00F2594A">
        <w:rPr>
          <w:rFonts w:ascii="Cambria" w:hAnsi="Cambria" w:cs="Times"/>
          <w:color w:val="000000" w:themeColor="text1"/>
          <w:sz w:val="24"/>
          <w:szCs w:val="24"/>
        </w:rPr>
        <w:t xml:space="preserve">I have been working as a data science freelancer that provided me an opportunity to work with </w:t>
      </w:r>
      <w:r w:rsidR="00402AA4" w:rsidRPr="00F2594A">
        <w:rPr>
          <w:rFonts w:ascii="Cambria" w:hAnsi="Cambria" w:cs="Times"/>
          <w:color w:val="000000" w:themeColor="text1"/>
          <w:sz w:val="24"/>
          <w:szCs w:val="24"/>
        </w:rPr>
        <w:t>commercial</w:t>
      </w:r>
      <w:r w:rsidRPr="00F2594A">
        <w:rPr>
          <w:rFonts w:ascii="Cambria" w:hAnsi="Cambria" w:cs="Times"/>
          <w:color w:val="000000" w:themeColor="text1"/>
          <w:sz w:val="24"/>
          <w:szCs w:val="24"/>
        </w:rPr>
        <w:t xml:space="preserve"> applications of artificial intelligence and machine learning algorithms and prepared me for distinct problem solving facet of this position. </w:t>
      </w:r>
      <w:r w:rsidR="00A65EE0" w:rsidRPr="00F2594A">
        <w:rPr>
          <w:rFonts w:ascii="Cambria" w:hAnsi="Cambria" w:cs="Times"/>
          <w:color w:val="000000" w:themeColor="text1"/>
          <w:sz w:val="24"/>
          <w:szCs w:val="24"/>
        </w:rPr>
        <w:t>Further my</w:t>
      </w:r>
      <w:r w:rsidRPr="00F2594A">
        <w:rPr>
          <w:rFonts w:ascii="Cambria" w:hAnsi="Cambria" w:cs="Times"/>
          <w:color w:val="000000" w:themeColor="text1"/>
          <w:sz w:val="24"/>
          <w:szCs w:val="24"/>
        </w:rPr>
        <w:t xml:space="preserve"> desire</w:t>
      </w:r>
      <w:r w:rsidR="00A65EE0" w:rsidRPr="00F2594A">
        <w:rPr>
          <w:rFonts w:ascii="Cambria" w:hAnsi="Cambria" w:cs="Times"/>
          <w:color w:val="000000" w:themeColor="text1"/>
          <w:sz w:val="24"/>
          <w:szCs w:val="24"/>
        </w:rPr>
        <w:t xml:space="preserve"> to</w:t>
      </w:r>
      <w:r w:rsidRPr="00F2594A">
        <w:rPr>
          <w:rFonts w:ascii="Cambria" w:hAnsi="Cambria" w:cs="Times"/>
          <w:color w:val="000000" w:themeColor="text1"/>
          <w:sz w:val="24"/>
          <w:szCs w:val="24"/>
        </w:rPr>
        <w:t xml:space="preserve"> </w:t>
      </w:r>
      <w:r w:rsidR="00A65EE0" w:rsidRPr="00F2594A">
        <w:rPr>
          <w:rFonts w:ascii="Cambria" w:hAnsi="Cambria" w:cs="Times"/>
          <w:color w:val="000000" w:themeColor="text1"/>
          <w:sz w:val="24"/>
          <w:szCs w:val="24"/>
        </w:rPr>
        <w:t>stay updated</w:t>
      </w:r>
      <w:r w:rsidRPr="00F2594A">
        <w:rPr>
          <w:rFonts w:ascii="Cambria" w:hAnsi="Cambria" w:cs="Times"/>
          <w:color w:val="000000" w:themeColor="text1"/>
          <w:sz w:val="24"/>
          <w:szCs w:val="24"/>
        </w:rPr>
        <w:t xml:space="preserve"> in </w:t>
      </w:r>
      <w:r w:rsidR="00A65EE0" w:rsidRPr="00F2594A">
        <w:rPr>
          <w:rFonts w:ascii="Cambria" w:hAnsi="Cambria" w:cs="Times"/>
          <w:color w:val="000000" w:themeColor="text1"/>
          <w:sz w:val="24"/>
          <w:szCs w:val="24"/>
        </w:rPr>
        <w:t xml:space="preserve">the field of </w:t>
      </w:r>
      <w:r w:rsidRPr="00F2594A">
        <w:rPr>
          <w:rFonts w:ascii="Cambria" w:hAnsi="Cambria" w:cs="Times"/>
          <w:color w:val="000000" w:themeColor="text1"/>
          <w:sz w:val="24"/>
          <w:szCs w:val="24"/>
        </w:rPr>
        <w:t xml:space="preserve">artificial intelligence inspired me to participate in </w:t>
      </w:r>
      <w:proofErr w:type="spellStart"/>
      <w:r w:rsidRPr="00F2594A">
        <w:rPr>
          <w:rFonts w:ascii="Cambria" w:hAnsi="Cambria" w:cs="Times"/>
          <w:color w:val="000000" w:themeColor="text1"/>
          <w:sz w:val="24"/>
          <w:szCs w:val="24"/>
        </w:rPr>
        <w:t>Kaggle</w:t>
      </w:r>
      <w:proofErr w:type="spellEnd"/>
      <w:r w:rsidRPr="00F2594A">
        <w:rPr>
          <w:rFonts w:ascii="Cambria" w:hAnsi="Cambria" w:cs="Times"/>
          <w:color w:val="000000" w:themeColor="text1"/>
          <w:sz w:val="24"/>
          <w:szCs w:val="24"/>
        </w:rPr>
        <w:t xml:space="preserve"> competitions</w:t>
      </w:r>
      <w:r w:rsidR="00A65EE0" w:rsidRPr="00F2594A">
        <w:rPr>
          <w:rFonts w:ascii="Cambria" w:hAnsi="Cambria" w:cs="Times"/>
          <w:color w:val="000000" w:themeColor="text1"/>
          <w:sz w:val="24"/>
          <w:szCs w:val="24"/>
        </w:rPr>
        <w:t xml:space="preserve">. </w:t>
      </w:r>
    </w:p>
    <w:p w14:paraId="083056CC" w14:textId="57F4D9D1" w:rsidR="00220CF7" w:rsidRPr="00F2594A" w:rsidRDefault="00A47BEC" w:rsidP="00EA4E74">
      <w:pPr>
        <w:widowControl w:val="0"/>
        <w:autoSpaceDE w:val="0"/>
        <w:autoSpaceDN w:val="0"/>
        <w:adjustRightInd w:val="0"/>
        <w:spacing w:after="240" w:line="280" w:lineRule="atLeast"/>
        <w:rPr>
          <w:rFonts w:ascii="Cambria" w:hAnsi="Cambria" w:cs="Times"/>
          <w:color w:val="000000" w:themeColor="text1"/>
          <w:sz w:val="24"/>
          <w:szCs w:val="24"/>
        </w:rPr>
      </w:pPr>
      <w:r w:rsidRPr="00F2594A">
        <w:rPr>
          <w:rFonts w:ascii="Cambria" w:hAnsi="Cambria" w:cs="Times"/>
          <w:color w:val="000000" w:themeColor="text1"/>
          <w:sz w:val="24"/>
          <w:szCs w:val="24"/>
        </w:rPr>
        <w:t xml:space="preserve">I believe that my academic background and work experience makes me well suited to assume the responsibility of a </w:t>
      </w:r>
      <w:r w:rsidR="00562772" w:rsidRPr="00F2594A">
        <w:rPr>
          <w:rFonts w:ascii="Cambria" w:hAnsi="Cambria" w:cs="Times"/>
          <w:color w:val="000000" w:themeColor="text1"/>
          <w:sz w:val="24"/>
          <w:szCs w:val="24"/>
        </w:rPr>
        <w:t>Data Scientist</w:t>
      </w:r>
      <w:r w:rsidRPr="00F2594A">
        <w:rPr>
          <w:rFonts w:ascii="Cambria" w:hAnsi="Cambria" w:cs="Times"/>
          <w:color w:val="000000" w:themeColor="text1"/>
          <w:sz w:val="24"/>
          <w:szCs w:val="24"/>
        </w:rPr>
        <w:t xml:space="preserve">. More specially, my experience with </w:t>
      </w:r>
      <w:r w:rsidR="004956E6" w:rsidRPr="00F2594A">
        <w:rPr>
          <w:rFonts w:ascii="Cambria" w:hAnsi="Cambria" w:cs="Times"/>
          <w:color w:val="000000" w:themeColor="text1"/>
          <w:sz w:val="24"/>
          <w:szCs w:val="24"/>
        </w:rPr>
        <w:t xml:space="preserve">data manipulation, R, Matlab and </w:t>
      </w:r>
      <w:r w:rsidR="00562772" w:rsidRPr="00F2594A">
        <w:rPr>
          <w:rFonts w:ascii="Cambria" w:hAnsi="Cambria" w:cs="Times"/>
          <w:color w:val="000000" w:themeColor="text1"/>
          <w:sz w:val="24"/>
          <w:szCs w:val="24"/>
        </w:rPr>
        <w:t xml:space="preserve">machine learning </w:t>
      </w:r>
      <w:r w:rsidRPr="00F2594A">
        <w:rPr>
          <w:rFonts w:ascii="Cambria" w:hAnsi="Cambria" w:cs="Times"/>
          <w:color w:val="000000" w:themeColor="text1"/>
          <w:sz w:val="24"/>
          <w:szCs w:val="24"/>
        </w:rPr>
        <w:t xml:space="preserve">will be an asset to </w:t>
      </w:r>
      <w:proofErr w:type="spellStart"/>
      <w:r w:rsidR="00DF37DE">
        <w:rPr>
          <w:rFonts w:ascii="Cambria" w:hAnsi="Cambria"/>
          <w:color w:val="000000" w:themeColor="text1"/>
          <w:sz w:val="24"/>
          <w:szCs w:val="24"/>
        </w:rPr>
        <w:t>SwissRe</w:t>
      </w:r>
      <w:proofErr w:type="spellEnd"/>
      <w:r w:rsidR="00EA4E74" w:rsidRPr="00F2594A">
        <w:rPr>
          <w:rFonts w:ascii="Cambria" w:hAnsi="Cambria" w:cs="Times"/>
          <w:color w:val="000000" w:themeColor="text1"/>
          <w:sz w:val="24"/>
          <w:szCs w:val="24"/>
        </w:rPr>
        <w:t xml:space="preserve">. </w:t>
      </w:r>
      <w:r w:rsidR="00220CF7" w:rsidRPr="00F2594A">
        <w:rPr>
          <w:rFonts w:ascii="Cambria" w:hAnsi="Cambria" w:cs="Times"/>
          <w:color w:val="000000" w:themeColor="text1"/>
          <w:sz w:val="24"/>
          <w:szCs w:val="24"/>
        </w:rPr>
        <w:t xml:space="preserve">Besides this, the work culture at </w:t>
      </w:r>
      <w:proofErr w:type="spellStart"/>
      <w:r w:rsidR="00DF37DE">
        <w:rPr>
          <w:rFonts w:ascii="Cambria" w:hAnsi="Cambria" w:cs="Times"/>
          <w:color w:val="000000" w:themeColor="text1"/>
          <w:sz w:val="24"/>
          <w:szCs w:val="24"/>
        </w:rPr>
        <w:t>SwissRe</w:t>
      </w:r>
      <w:proofErr w:type="spellEnd"/>
      <w:r w:rsidR="00220CF7" w:rsidRPr="00F2594A">
        <w:rPr>
          <w:rFonts w:ascii="Cambria" w:hAnsi="Cambria" w:cs="Times"/>
          <w:color w:val="000000" w:themeColor="text1"/>
          <w:sz w:val="24"/>
          <w:szCs w:val="24"/>
        </w:rPr>
        <w:t xml:space="preserve"> is one of opportunity, growth, innovation and nurturing for all employees. This is a legacy I aspire to be a part of. </w:t>
      </w:r>
    </w:p>
    <w:p w14:paraId="56DC9C36" w14:textId="417E93B2" w:rsidR="00EA4E74" w:rsidRPr="00F2594A" w:rsidRDefault="00A47BEC" w:rsidP="00EA4E74">
      <w:pPr>
        <w:widowControl w:val="0"/>
        <w:autoSpaceDE w:val="0"/>
        <w:autoSpaceDN w:val="0"/>
        <w:adjustRightInd w:val="0"/>
        <w:spacing w:after="240" w:line="280" w:lineRule="atLeast"/>
        <w:rPr>
          <w:rFonts w:ascii="Cambria" w:hAnsi="Cambria" w:cs="Times"/>
          <w:color w:val="000000" w:themeColor="text1"/>
          <w:sz w:val="24"/>
          <w:szCs w:val="24"/>
        </w:rPr>
      </w:pPr>
      <w:r w:rsidRPr="00F2594A">
        <w:rPr>
          <w:rFonts w:ascii="Cambria" w:hAnsi="Cambria" w:cs="Times"/>
          <w:color w:val="000000" w:themeColor="text1"/>
          <w:sz w:val="24"/>
          <w:szCs w:val="24"/>
        </w:rPr>
        <w:t>If you have any questions or require any additional information, please do not hesitate to cont</w:t>
      </w:r>
      <w:r w:rsidR="00562772" w:rsidRPr="00F2594A">
        <w:rPr>
          <w:rFonts w:ascii="Cambria" w:hAnsi="Cambria" w:cs="Times"/>
          <w:color w:val="000000" w:themeColor="text1"/>
          <w:sz w:val="24"/>
          <w:szCs w:val="24"/>
        </w:rPr>
        <w:t>act me via e-mail at saurabh.khemka@uzh.ch or by telephone, 0041 788-358-765</w:t>
      </w:r>
      <w:r w:rsidRPr="00F2594A">
        <w:rPr>
          <w:rFonts w:ascii="Cambria" w:hAnsi="Cambria" w:cs="Times"/>
          <w:color w:val="000000" w:themeColor="text1"/>
          <w:sz w:val="24"/>
          <w:szCs w:val="24"/>
        </w:rPr>
        <w:t xml:space="preserve">. Thank you very much for your time and consideration. I look forward to hearing from you. </w:t>
      </w:r>
    </w:p>
    <w:p w14:paraId="006C15FC" w14:textId="686194C3" w:rsidR="00E1795D" w:rsidRPr="00F2594A" w:rsidRDefault="002C51E4" w:rsidP="00EA4E74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 w:themeColor="text1"/>
          <w:sz w:val="24"/>
          <w:szCs w:val="24"/>
        </w:rPr>
      </w:pPr>
      <w:r w:rsidRPr="00F2594A">
        <w:rPr>
          <w:rFonts w:ascii="Cambria" w:hAnsi="Cambria"/>
          <w:color w:val="000000" w:themeColor="text1"/>
          <w:sz w:val="24"/>
          <w:szCs w:val="24"/>
        </w:rPr>
        <w:t>Sincerely,</w:t>
      </w:r>
    </w:p>
    <w:sdt>
      <w:sdtPr>
        <w:rPr>
          <w:rFonts w:ascii="Cambria" w:hAnsi="Cambria"/>
          <w:color w:val="000000" w:themeColor="text1"/>
          <w:sz w:val="24"/>
          <w:szCs w:val="24"/>
        </w:rPr>
        <w:alias w:val="Your Name"/>
        <w:tag w:val=""/>
        <w:id w:val="875813424"/>
        <w:placeholder>
          <w:docPart w:val="FF497DEB84861147B8860044A0BE259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4D940FC8" w14:textId="4F4CC465" w:rsidR="00E1795D" w:rsidRPr="00562772" w:rsidRDefault="00A32914" w:rsidP="004956E6">
          <w:pPr>
            <w:pStyle w:val="Signature"/>
            <w:outlineLvl w:val="0"/>
            <w:rPr>
              <w:rFonts w:ascii="Cambria" w:hAnsi="Cambria"/>
              <w:sz w:val="24"/>
              <w:szCs w:val="24"/>
            </w:rPr>
          </w:pPr>
          <w:r w:rsidRPr="00F2594A">
            <w:rPr>
              <w:rFonts w:ascii="Cambria" w:hAnsi="Cambria"/>
              <w:color w:val="000000" w:themeColor="text1"/>
              <w:sz w:val="24"/>
              <w:szCs w:val="24"/>
            </w:rPr>
            <w:t>Saurabh K</w:t>
          </w:r>
          <w:r w:rsidR="006A3A22" w:rsidRPr="00F2594A">
            <w:rPr>
              <w:rFonts w:ascii="Cambria" w:hAnsi="Cambria"/>
              <w:color w:val="000000" w:themeColor="text1"/>
              <w:sz w:val="24"/>
              <w:szCs w:val="24"/>
            </w:rPr>
            <w:t>hemka</w:t>
          </w:r>
        </w:p>
      </w:sdtContent>
    </w:sdt>
    <w:bookmarkEnd w:id="3"/>
    <w:bookmarkEnd w:id="2"/>
    <w:bookmarkEnd w:id="1"/>
    <w:bookmarkEnd w:id="0"/>
    <w:sectPr w:rsidR="00E1795D" w:rsidRPr="00562772">
      <w:footerReference w:type="default" r:id="rId12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265ED" w14:textId="77777777" w:rsidR="00024955" w:rsidRDefault="00024955">
      <w:r>
        <w:separator/>
      </w:r>
    </w:p>
    <w:p w14:paraId="4E3D0EB6" w14:textId="77777777" w:rsidR="00024955" w:rsidRDefault="00024955"/>
  </w:endnote>
  <w:endnote w:type="continuationSeparator" w:id="0">
    <w:p w14:paraId="620939A3" w14:textId="77777777" w:rsidR="00024955" w:rsidRDefault="00024955">
      <w:r>
        <w:continuationSeparator/>
      </w:r>
    </w:p>
    <w:p w14:paraId="16F515AF" w14:textId="77777777" w:rsidR="00024955" w:rsidRDefault="000249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3F6BA" w14:textId="77777777" w:rsidR="00E1795D" w:rsidRDefault="002C51E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0CF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4837C" w14:textId="77777777" w:rsidR="00024955" w:rsidRDefault="00024955">
      <w:r>
        <w:separator/>
      </w:r>
    </w:p>
    <w:p w14:paraId="5794E870" w14:textId="77777777" w:rsidR="00024955" w:rsidRDefault="00024955"/>
  </w:footnote>
  <w:footnote w:type="continuationSeparator" w:id="0">
    <w:p w14:paraId="28733413" w14:textId="77777777" w:rsidR="00024955" w:rsidRDefault="00024955">
      <w:r>
        <w:continuationSeparator/>
      </w:r>
    </w:p>
    <w:p w14:paraId="66A19158" w14:textId="77777777" w:rsidR="00024955" w:rsidRDefault="0002495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22"/>
    <w:rsid w:val="00024955"/>
    <w:rsid w:val="000E7C73"/>
    <w:rsid w:val="000F751F"/>
    <w:rsid w:val="001F2DCB"/>
    <w:rsid w:val="0022012C"/>
    <w:rsid w:val="00220CF7"/>
    <w:rsid w:val="00230D2D"/>
    <w:rsid w:val="00276E0E"/>
    <w:rsid w:val="002A666D"/>
    <w:rsid w:val="002C51E4"/>
    <w:rsid w:val="002E474E"/>
    <w:rsid w:val="00364168"/>
    <w:rsid w:val="003A0076"/>
    <w:rsid w:val="00402AA4"/>
    <w:rsid w:val="00465815"/>
    <w:rsid w:val="004956E6"/>
    <w:rsid w:val="004D4451"/>
    <w:rsid w:val="004D632F"/>
    <w:rsid w:val="004E1679"/>
    <w:rsid w:val="00562772"/>
    <w:rsid w:val="005D2FEF"/>
    <w:rsid w:val="005F0ADA"/>
    <w:rsid w:val="00634F4A"/>
    <w:rsid w:val="006A3A22"/>
    <w:rsid w:val="006B59BA"/>
    <w:rsid w:val="006B6308"/>
    <w:rsid w:val="00741548"/>
    <w:rsid w:val="00775D8A"/>
    <w:rsid w:val="008D10C2"/>
    <w:rsid w:val="00A32914"/>
    <w:rsid w:val="00A47BEC"/>
    <w:rsid w:val="00A65EE0"/>
    <w:rsid w:val="00A9617B"/>
    <w:rsid w:val="00B67D5D"/>
    <w:rsid w:val="00DF37DE"/>
    <w:rsid w:val="00E1048C"/>
    <w:rsid w:val="00E1795D"/>
    <w:rsid w:val="00E240F9"/>
    <w:rsid w:val="00E9639B"/>
    <w:rsid w:val="00EA4E74"/>
    <w:rsid w:val="00F077D5"/>
    <w:rsid w:val="00F2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3A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A22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A22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D8A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4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khemka/Library/Containers/com.microsoft.Word/Data/Library/Caches/1033/TM02919610/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497DEB84861147B8860044A0BE2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D81F0-2534-4C4A-BF15-230D29FC76FE}"/>
      </w:docPartPr>
      <w:docPartBody>
        <w:p w:rsidR="00654E6B" w:rsidRDefault="00AE0E2D">
          <w:pPr>
            <w:pStyle w:val="FF497DEB84861147B8860044A0BE259E"/>
          </w:pPr>
          <w:r>
            <w:t>[Your Name]</w:t>
          </w:r>
        </w:p>
      </w:docPartBody>
    </w:docPart>
    <w:docPart>
      <w:docPartPr>
        <w:name w:val="91B9F8E74B2A4D44916EADC474EE2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21D6C-2AEA-B143-8D40-B12A48FD0BF6}"/>
      </w:docPartPr>
      <w:docPartBody>
        <w:p w:rsidR="00654E6B" w:rsidRDefault="00AE0E2D">
          <w:pPr>
            <w:pStyle w:val="91B9F8E74B2A4D44916EADC474EE2E1E"/>
          </w:pPr>
          <w:r>
            <w:t>[Address, City, ST  ZIP Code]</w:t>
          </w:r>
        </w:p>
      </w:docPartBody>
    </w:docPart>
    <w:docPart>
      <w:docPartPr>
        <w:name w:val="42EBA6AB6BFD514DA0EEF80BA506F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CE42E-A21A-0744-96A8-7BC98EBED93A}"/>
      </w:docPartPr>
      <w:docPartBody>
        <w:p w:rsidR="00654E6B" w:rsidRDefault="00AE0E2D">
          <w:pPr>
            <w:pStyle w:val="42EBA6AB6BFD514DA0EEF80BA506F3F4"/>
          </w:pPr>
          <w:r>
            <w:t>[Telephone]</w:t>
          </w:r>
        </w:p>
      </w:docPartBody>
    </w:docPart>
    <w:docPart>
      <w:docPartPr>
        <w:name w:val="EFB27090585BA84285FBC796D1C0E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7FE91-A7A5-1D4F-BB76-4112E4369DF2}"/>
      </w:docPartPr>
      <w:docPartBody>
        <w:p w:rsidR="00654E6B" w:rsidRDefault="00AE0E2D">
          <w:pPr>
            <w:pStyle w:val="EFB27090585BA84285FBC796D1C0E6C1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2D"/>
    <w:rsid w:val="004C60C7"/>
    <w:rsid w:val="00654E6B"/>
    <w:rsid w:val="008D1DB8"/>
    <w:rsid w:val="00AE0E2D"/>
    <w:rsid w:val="00CD6579"/>
    <w:rsid w:val="00D15D11"/>
    <w:rsid w:val="00D34E00"/>
    <w:rsid w:val="00E70251"/>
    <w:rsid w:val="00F9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497DEB84861147B8860044A0BE259E">
    <w:name w:val="FF497DEB84861147B8860044A0BE259E"/>
  </w:style>
  <w:style w:type="paragraph" w:customStyle="1" w:styleId="91B9F8E74B2A4D44916EADC474EE2E1E">
    <w:name w:val="91B9F8E74B2A4D44916EADC474EE2E1E"/>
  </w:style>
  <w:style w:type="paragraph" w:customStyle="1" w:styleId="42EBA6AB6BFD514DA0EEF80BA506F3F4">
    <w:name w:val="42EBA6AB6BFD514DA0EEF80BA506F3F4"/>
  </w:style>
  <w:style w:type="paragraph" w:customStyle="1" w:styleId="EFB27090585BA84285FBC796D1C0E6C1">
    <w:name w:val="EFB27090585BA84285FBC796D1C0E6C1"/>
  </w:style>
  <w:style w:type="paragraph" w:customStyle="1" w:styleId="250C3746327132419D8B4623ADA20F31">
    <w:name w:val="250C3746327132419D8B4623ADA20F31"/>
  </w:style>
  <w:style w:type="paragraph" w:customStyle="1" w:styleId="43462BDE9DD1AA4288217F6F4058F16B">
    <w:name w:val="43462BDE9DD1AA4288217F6F4058F16B"/>
  </w:style>
  <w:style w:type="paragraph" w:customStyle="1" w:styleId="B96DC9669AE8754FB81CC8E062788ECE">
    <w:name w:val="B96DC9669AE8754FB81CC8E062788E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Brüggliäcker 25, 8050 – Zürich, Switzerland</CompanyAddress>
  <CompanyPhone>0041 788 358 765</CompanyPhone>
  <CompanyFax/>
  <CompanyEmail>saurabh.khemka@uzh.ch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pre-formatted template to write a professional cover letter to go with your resume.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842326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2012-06-12T14:08:00+00:00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1579456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TP102919605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CC609-D337-4099-9D4F-C40080298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9C667-B183-4234-AC5A-F340596D7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203FB5-559D-48E1-91DC-2E0479A3BD3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29DF5AF7-6FDA-C94D-BCB4-A0EE078B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letter.dotx</Template>
  <TotalTime>0</TotalTime>
  <Pages>1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 Khemka</dc:creator>
  <cp:lastModifiedBy>saurabh khemka</cp:lastModifiedBy>
  <cp:revision>2</cp:revision>
  <cp:lastPrinted>2016-06-02T05:25:00Z</cp:lastPrinted>
  <dcterms:created xsi:type="dcterms:W3CDTF">2016-06-15T17:21:00Z</dcterms:created>
  <dcterms:modified xsi:type="dcterms:W3CDTF">2016-06-15T17:21:00Z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